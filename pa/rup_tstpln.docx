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1D0B" w14:textId="7BF4CF6C" w:rsidR="00435FBC" w:rsidRDefault="00000000">
      <w:pPr>
        <w:pStyle w:val="Project"/>
      </w:pPr>
      <w:fldSimple w:instr=" SUBJECT  \* MERGEFORMAT ">
        <w:r w:rsidR="004E597B">
          <w:t>&lt;</w:t>
        </w:r>
        <w:r w:rsidR="00C869F0">
          <w:t>GROUP 03 - SHOES PURCHASION</w:t>
        </w:r>
        <w:r w:rsidR="004E597B">
          <w:t>&gt;</w:t>
        </w:r>
      </w:fldSimple>
    </w:p>
    <w:p w14:paraId="45A1E120" w14:textId="77777777" w:rsidR="00435FBC" w:rsidRDefault="00000000">
      <w:pPr>
        <w:pStyle w:val="Title"/>
        <w:jc w:val="right"/>
      </w:pPr>
      <w:fldSimple w:instr=" TITLE  \* MERGEFORMAT ">
        <w:r w:rsidR="004E597B">
          <w:t>&lt;Iteration/ Master&gt; Test Plan</w:t>
        </w:r>
      </w:fldSimple>
    </w:p>
    <w:p w14:paraId="6E464FF4" w14:textId="77777777" w:rsidR="00435FBC" w:rsidRDefault="00435FBC"/>
    <w:p w14:paraId="1A7640D9" w14:textId="77777777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5A28C63" w14:textId="77777777" w:rsidR="00435FBC" w:rsidRDefault="00435FBC">
      <w:pPr>
        <w:pStyle w:val="Title"/>
        <w:rPr>
          <w:sz w:val="28"/>
        </w:rPr>
      </w:pPr>
    </w:p>
    <w:p w14:paraId="07F09DB7" w14:textId="77777777" w:rsidR="00435FBC" w:rsidRDefault="00435FBC">
      <w:pPr>
        <w:jc w:val="right"/>
      </w:pPr>
    </w:p>
    <w:p w14:paraId="34DF309A" w14:textId="77777777" w:rsidR="00435FBC" w:rsidRDefault="00435FBC">
      <w:pPr>
        <w:pStyle w:val="InfoBlue"/>
      </w:pPr>
      <w:r>
        <w:t xml:space="preserve"> </w:t>
      </w:r>
    </w:p>
    <w:p w14:paraId="7158437B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221C715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3441E208" w14:textId="77777777">
        <w:tc>
          <w:tcPr>
            <w:tcW w:w="2304" w:type="dxa"/>
            <w:shd w:val="pct5" w:color="auto" w:fill="auto"/>
          </w:tcPr>
          <w:p w14:paraId="44DF6524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4938013A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0493DE2C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37BEF821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062D4A85" w14:textId="77777777">
        <w:trPr>
          <w:cantSplit/>
        </w:trPr>
        <w:tc>
          <w:tcPr>
            <w:tcW w:w="2304" w:type="dxa"/>
          </w:tcPr>
          <w:p w14:paraId="5E8910CA" w14:textId="762D2BD4" w:rsidR="00435FBC" w:rsidRDefault="00435FBC" w:rsidP="00C03594">
            <w:pPr>
              <w:pStyle w:val="Tabletext"/>
              <w:jc w:val="center"/>
            </w:pPr>
            <w:r>
              <w:t>&lt;</w:t>
            </w:r>
            <w:r w:rsidR="00C03594">
              <w:t>28/12/2022</w:t>
            </w:r>
            <w:r>
              <w:t>&gt;</w:t>
            </w:r>
          </w:p>
        </w:tc>
        <w:tc>
          <w:tcPr>
            <w:tcW w:w="1152" w:type="dxa"/>
          </w:tcPr>
          <w:p w14:paraId="4B5604F3" w14:textId="129991DC" w:rsidR="00435FBC" w:rsidRDefault="00435FBC" w:rsidP="00C03594">
            <w:pPr>
              <w:pStyle w:val="Tabletext"/>
              <w:jc w:val="center"/>
            </w:pPr>
            <w:r>
              <w:t>&lt;</w:t>
            </w:r>
            <w:r w:rsidR="00C03594">
              <w:t>1</w:t>
            </w:r>
            <w:r>
              <w:t>.</w:t>
            </w:r>
            <w:r w:rsidR="00C03594">
              <w:t>0</w:t>
            </w:r>
            <w:r>
              <w:t>&gt;</w:t>
            </w:r>
          </w:p>
        </w:tc>
        <w:tc>
          <w:tcPr>
            <w:tcW w:w="3744" w:type="dxa"/>
          </w:tcPr>
          <w:p w14:paraId="3E08C9E0" w14:textId="0CF6BCC2" w:rsidR="00435FBC" w:rsidRDefault="00105957" w:rsidP="00C03594">
            <w:pPr>
              <w:pStyle w:val="Tabletext"/>
              <w:jc w:val="center"/>
            </w:pPr>
            <w:r>
              <w:t>Add part 1, 2, 3, 4</w:t>
            </w:r>
          </w:p>
        </w:tc>
        <w:tc>
          <w:tcPr>
            <w:tcW w:w="2304" w:type="dxa"/>
          </w:tcPr>
          <w:p w14:paraId="723569EB" w14:textId="3EB9C7FA" w:rsidR="00435FBC" w:rsidRDefault="00C03594" w:rsidP="00C03594">
            <w:pPr>
              <w:pStyle w:val="Tabletext"/>
              <w:jc w:val="center"/>
            </w:pPr>
            <w:r>
              <w:t>Vo Van Hoang</w:t>
            </w:r>
          </w:p>
        </w:tc>
      </w:tr>
      <w:tr w:rsidR="00435FBC" w14:paraId="093D4F62" w14:textId="77777777">
        <w:trPr>
          <w:cantSplit/>
        </w:trPr>
        <w:tc>
          <w:tcPr>
            <w:tcW w:w="2304" w:type="dxa"/>
          </w:tcPr>
          <w:p w14:paraId="12908465" w14:textId="771F57CA" w:rsidR="00435FBC" w:rsidRDefault="00105957" w:rsidP="00105957">
            <w:pPr>
              <w:pStyle w:val="Tabletext"/>
              <w:jc w:val="center"/>
            </w:pPr>
            <w:r>
              <w:t>&lt;30/12/2022&gt;</w:t>
            </w:r>
          </w:p>
        </w:tc>
        <w:tc>
          <w:tcPr>
            <w:tcW w:w="1152" w:type="dxa"/>
          </w:tcPr>
          <w:p w14:paraId="4D33D362" w14:textId="5A462B8C" w:rsidR="00435FBC" w:rsidRDefault="00105957" w:rsidP="00105957">
            <w:pPr>
              <w:pStyle w:val="Tabletext"/>
              <w:jc w:val="center"/>
            </w:pPr>
            <w:r>
              <w:t>&lt;1.1&gt;</w:t>
            </w:r>
          </w:p>
        </w:tc>
        <w:tc>
          <w:tcPr>
            <w:tcW w:w="3744" w:type="dxa"/>
          </w:tcPr>
          <w:p w14:paraId="58413562" w14:textId="2B7D924B" w:rsidR="00435FBC" w:rsidRDefault="00105957" w:rsidP="00105957">
            <w:pPr>
              <w:pStyle w:val="Tabletext"/>
              <w:jc w:val="center"/>
            </w:pPr>
            <w:r>
              <w:t>Change and add more in part 4</w:t>
            </w:r>
          </w:p>
        </w:tc>
        <w:tc>
          <w:tcPr>
            <w:tcW w:w="2304" w:type="dxa"/>
          </w:tcPr>
          <w:p w14:paraId="58A9E830" w14:textId="5429447D" w:rsidR="00435FBC" w:rsidRDefault="00105957" w:rsidP="00105957">
            <w:pPr>
              <w:pStyle w:val="Tabletext"/>
              <w:jc w:val="center"/>
            </w:pPr>
            <w:r>
              <w:t>Ngo Van Trung Nguyen</w:t>
            </w:r>
          </w:p>
        </w:tc>
      </w:tr>
    </w:tbl>
    <w:p w14:paraId="720596C3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5B759FE3" w14:textId="77777777" w:rsidR="00010CF5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0CF5">
        <w:rPr>
          <w:noProof/>
        </w:rPr>
        <w:t>1.</w:t>
      </w:r>
      <w:r w:rsidR="00010CF5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10CF5">
        <w:rPr>
          <w:noProof/>
        </w:rPr>
        <w:t>Introduction</w:t>
      </w:r>
      <w:r w:rsidR="00010CF5">
        <w:rPr>
          <w:noProof/>
        </w:rPr>
        <w:tab/>
      </w:r>
      <w:r w:rsidR="00010CF5">
        <w:rPr>
          <w:noProof/>
        </w:rPr>
        <w:fldChar w:fldCharType="begin"/>
      </w:r>
      <w:r w:rsidR="00010CF5">
        <w:rPr>
          <w:noProof/>
        </w:rPr>
        <w:instrText xml:space="preserve"> PAGEREF _Toc420879979 \h </w:instrText>
      </w:r>
      <w:r w:rsidR="00010CF5">
        <w:rPr>
          <w:noProof/>
        </w:rPr>
      </w:r>
      <w:r w:rsidR="00010CF5">
        <w:rPr>
          <w:noProof/>
        </w:rPr>
        <w:fldChar w:fldCharType="separate"/>
      </w:r>
      <w:r w:rsidR="00010CF5">
        <w:rPr>
          <w:noProof/>
        </w:rPr>
        <w:t>4</w:t>
      </w:r>
      <w:r w:rsidR="00010CF5">
        <w:rPr>
          <w:noProof/>
        </w:rPr>
        <w:fldChar w:fldCharType="end"/>
      </w:r>
    </w:p>
    <w:p w14:paraId="4A83BAC7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A1530A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FB6BF1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68D711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F6AD6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26E6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D25D61" w14:textId="77777777" w:rsidR="00010CF5" w:rsidRDefault="00010C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5524A8" w14:textId="77777777" w:rsidR="00010CF5" w:rsidRDefault="00010C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_Toc420879987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6C39BE" w14:textId="77777777" w:rsidR="00435FBC" w:rsidRDefault="00435FBC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 w:rsidR="004E597B">
          <w:t>&lt;Iteration/ Master&gt; Test Plan</w:t>
        </w:r>
      </w:fldSimple>
    </w:p>
    <w:p w14:paraId="1EEFF97B" w14:textId="77777777" w:rsidR="00435FBC" w:rsidRDefault="00435FBC">
      <w:pPr>
        <w:pStyle w:val="Heading1"/>
      </w:pPr>
      <w:bookmarkStart w:id="0" w:name="_Toc433104436"/>
      <w:bookmarkStart w:id="1" w:name="_Toc420879979"/>
      <w:r>
        <w:t>Introduction</w:t>
      </w:r>
      <w:bookmarkEnd w:id="0"/>
      <w:bookmarkEnd w:id="1"/>
    </w:p>
    <w:p w14:paraId="774293C9" w14:textId="16E5BEC1" w:rsidR="00435FBC" w:rsidRDefault="00435FBC">
      <w:pPr>
        <w:pStyle w:val="Heading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420879980"/>
      <w:r>
        <w:t>Purpose</w:t>
      </w:r>
      <w:bookmarkEnd w:id="2"/>
      <w:bookmarkEnd w:id="3"/>
      <w:bookmarkEnd w:id="4"/>
      <w:bookmarkEnd w:id="5"/>
      <w:bookmarkEnd w:id="6"/>
      <w:bookmarkEnd w:id="7"/>
    </w:p>
    <w:p w14:paraId="03E2BCBC" w14:textId="45740A22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This is the test plan for the website online shoes shopping, the objectives of this plan is to verify and validate the project (last phase of the project)</w:t>
      </w:r>
    </w:p>
    <w:p w14:paraId="2C6F22A2" w14:textId="294E62A5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The document includes</w:t>
      </w:r>
    </w:p>
    <w:p w14:paraId="3E906C61" w14:textId="551F517E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Target test items</w:t>
      </w:r>
    </w:p>
    <w:p w14:paraId="459AA2AD" w14:textId="582102CF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Environmental needing things</w:t>
      </w:r>
    </w:p>
    <w:p w14:paraId="585F8DBB" w14:textId="0575A9AD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Responsibilities, staffing and training meets</w:t>
      </w:r>
    </w:p>
    <w:p w14:paraId="64CD1254" w14:textId="51CAB8A4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This document is made for test manager and tester, instructors may use this to judge the grade, too.</w:t>
      </w:r>
    </w:p>
    <w:p w14:paraId="2A4500BA" w14:textId="4CB0F11F" w:rsidR="00C03594" w:rsidRDefault="00C03594" w:rsidP="00C03594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Feature chosen to be tested:</w:t>
      </w:r>
    </w:p>
    <w:p w14:paraId="34399BBD" w14:textId="265057B4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Login</w:t>
      </w:r>
    </w:p>
    <w:p w14:paraId="21187608" w14:textId="734160BD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Register</w:t>
      </w:r>
    </w:p>
    <w:p w14:paraId="4274D89D" w14:textId="7E183406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Upload</w:t>
      </w:r>
    </w:p>
    <w:p w14:paraId="49208303" w14:textId="7BC68CA2" w:rsid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>+ Order</w:t>
      </w:r>
    </w:p>
    <w:p w14:paraId="0B0E2827" w14:textId="73EC928D" w:rsidR="007D2526" w:rsidRDefault="007D2526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</w:pPr>
      <w:r>
        <w:t xml:space="preserve">+ </w:t>
      </w:r>
      <w:r>
        <w:t>Apply voucher</w:t>
      </w:r>
    </w:p>
    <w:p w14:paraId="1EF5FE26" w14:textId="77777777" w:rsidR="00435FBC" w:rsidRDefault="00435FBC">
      <w:pPr>
        <w:pStyle w:val="Heading1"/>
      </w:pPr>
      <w:bookmarkStart w:id="8" w:name="_Ref524432434"/>
      <w:bookmarkStart w:id="9" w:name="_Toc420879981"/>
      <w:r>
        <w:t>Target Test Items</w:t>
      </w:r>
      <w:bookmarkEnd w:id="8"/>
      <w:bookmarkEnd w:id="9"/>
    </w:p>
    <w:p w14:paraId="3E4F6CD7" w14:textId="04A7E583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Login: usability, security, functional</w:t>
      </w:r>
    </w:p>
    <w:p w14:paraId="080F5B36" w14:textId="381C8EE8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Register: usability, security, functional</w:t>
      </w:r>
    </w:p>
    <w:p w14:paraId="502AD7B2" w14:textId="65AA3435" w:rsidR="00C03594" w:rsidRDefault="00C03594" w:rsidP="00C03594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Upload: usability, performance, functional</w:t>
      </w:r>
    </w:p>
    <w:p w14:paraId="4DA1C007" w14:textId="480B73AB" w:rsidR="00092A1A" w:rsidRDefault="00092A1A" w:rsidP="00092A1A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Order: usability, performance, functional</w:t>
      </w:r>
    </w:p>
    <w:p w14:paraId="7A61333F" w14:textId="3855E7B1" w:rsidR="007D2526" w:rsidRDefault="007D2526" w:rsidP="00092A1A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 xml:space="preserve">Add to cart: </w:t>
      </w:r>
      <w:r>
        <w:t>usability, performance, functional</w:t>
      </w:r>
    </w:p>
    <w:p w14:paraId="1A962312" w14:textId="54AFE129" w:rsidR="007D2526" w:rsidRDefault="007D2526" w:rsidP="007D2526">
      <w:pPr>
        <w:pStyle w:val="ListParagraph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 xml:space="preserve">Apply voucher: </w:t>
      </w:r>
      <w:r>
        <w:t>usability, performance, functional</w:t>
      </w:r>
    </w:p>
    <w:p w14:paraId="59A43794" w14:textId="77777777" w:rsidR="00C03594" w:rsidRPr="00C03594" w:rsidRDefault="00C03594" w:rsidP="00C03594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  <w:ind w:left="381"/>
        <w:rPr>
          <w:b/>
          <w:bCs/>
        </w:rPr>
      </w:pPr>
      <w:r w:rsidRPr="00C03594">
        <w:rPr>
          <w:b/>
          <w:bCs/>
        </w:rPr>
        <w:t>Note:</w:t>
      </w:r>
    </w:p>
    <w:p w14:paraId="0BF5187D" w14:textId="5A51DF1E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Functional testing: Test if the feature work correctly</w:t>
      </w:r>
    </w:p>
    <w:p w14:paraId="54B92037" w14:textId="11E965B5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Usability testing: Test how a function is friendly to the user</w:t>
      </w:r>
    </w:p>
    <w:p w14:paraId="5D15CFA5" w14:textId="41EF8222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Performance testing: Check if it run fast enough</w:t>
      </w:r>
    </w:p>
    <w:p w14:paraId="28CBDBD6" w14:textId="1C6020BB" w:rsidR="00C03594" w:rsidRDefault="00C03594" w:rsidP="00C03594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Security testing: Check if it has security for information like password</w:t>
      </w:r>
    </w:p>
    <w:p w14:paraId="3378D9FC" w14:textId="77777777" w:rsidR="00C03594" w:rsidRPr="00C03594" w:rsidRDefault="00C03594" w:rsidP="00C03594">
      <w:pPr>
        <w:pStyle w:val="BodyText"/>
      </w:pPr>
    </w:p>
    <w:p w14:paraId="1D348F61" w14:textId="77777777" w:rsidR="00435FBC" w:rsidRDefault="00435FBC">
      <w:pPr>
        <w:pStyle w:val="Heading1"/>
      </w:pPr>
      <w:bookmarkStart w:id="10" w:name="_Toc420879982"/>
      <w:bookmarkStart w:id="11" w:name="_Toc314978545"/>
      <w:bookmarkStart w:id="12" w:name="_Toc324843648"/>
      <w:bookmarkStart w:id="13" w:name="_Toc324851955"/>
      <w:bookmarkStart w:id="14" w:name="_Toc324915538"/>
      <w:bookmarkStart w:id="15" w:name="_Toc433104459"/>
      <w:r>
        <w:t>Environmental Needs</w:t>
      </w:r>
      <w:bookmarkEnd w:id="10"/>
    </w:p>
    <w:p w14:paraId="6B311822" w14:textId="77777777" w:rsidR="00435FBC" w:rsidRDefault="00435FBC">
      <w:pPr>
        <w:pStyle w:val="Heading2"/>
        <w:keepNext w:val="0"/>
      </w:pPr>
      <w:bookmarkStart w:id="16" w:name="_Toc420879983"/>
      <w:bookmarkEnd w:id="11"/>
      <w:bookmarkEnd w:id="12"/>
      <w:bookmarkEnd w:id="13"/>
      <w:bookmarkEnd w:id="14"/>
      <w:bookmarkEnd w:id="15"/>
      <w:r>
        <w:t>Hardware</w:t>
      </w:r>
      <w:r w:rsidR="004D68EC">
        <w:t xml:space="preserve"> Requirements</w:t>
      </w:r>
      <w:bookmarkEnd w:id="16"/>
    </w:p>
    <w:p w14:paraId="5577C876" w14:textId="0B35F530" w:rsidR="00435FBC" w:rsidRDefault="00092A1A" w:rsidP="00092A1A">
      <w:pPr>
        <w:pStyle w:val="ListParagraph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 w:line="240" w:lineRule="auto"/>
      </w:pPr>
      <w:r>
        <w:t>Every computer that have access to the internet and have a browser that can work on the version of operation on that computer</w:t>
      </w:r>
    </w:p>
    <w:p w14:paraId="6F52374C" w14:textId="77777777" w:rsidR="00435FBC" w:rsidRDefault="00435FBC">
      <w:pPr>
        <w:pStyle w:val="Heading2"/>
      </w:pPr>
      <w:bookmarkStart w:id="17" w:name="_Toc420879984"/>
      <w:bookmarkStart w:id="18" w:name="_Toc324915535"/>
      <w:bookmarkStart w:id="19" w:name="_Toc433104456"/>
      <w:bookmarkStart w:id="20" w:name="_Toc314978546"/>
      <w:r>
        <w:t>Software in the Test Environment</w:t>
      </w:r>
      <w:bookmarkEnd w:id="17"/>
    </w:p>
    <w:p w14:paraId="3391D284" w14:textId="51AE68A1" w:rsidR="00435FBC" w:rsidRDefault="00435FBC" w:rsidP="00092A1A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977"/>
        <w:gridCol w:w="2126"/>
        <w:gridCol w:w="2410"/>
      </w:tblGrid>
      <w:tr w:rsidR="00010CF5" w14:paraId="7CAC6830" w14:textId="77777777" w:rsidTr="00092A1A">
        <w:trPr>
          <w:cantSplit/>
          <w:tblHeader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7C45E8B7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20FDC1B9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41FD98D2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38DC761F" w14:textId="77777777" w:rsidR="00010CF5" w:rsidRDefault="00010CF5" w:rsidP="00092A1A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0EF6F687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25ECF9" w14:textId="28E3943D" w:rsidR="00010CF5" w:rsidRDefault="00092A1A">
            <w:pPr>
              <w:pStyle w:val="BodyText1"/>
            </w:pPr>
            <w:r>
              <w:t>Edge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33011042" w14:textId="3B168C0F" w:rsidR="00010CF5" w:rsidRDefault="00092A1A" w:rsidP="00010CF5">
            <w:pPr>
              <w:pStyle w:val="BodyText1"/>
            </w:pPr>
            <w:r w:rsidRPr="00092A1A">
              <w:t>Access to the web to perform login, register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4AD97AEF" w14:textId="7D75868A" w:rsidR="00010CF5" w:rsidRDefault="00092A1A" w:rsidP="00010CF5">
            <w:pPr>
              <w:pStyle w:val="BodyText1"/>
            </w:pPr>
            <w:r w:rsidRPr="00092A1A">
              <w:t>103.0.1264.77 (Official build) (64-bit)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DFD31" w14:textId="77777777" w:rsidR="00010CF5" w:rsidRDefault="00010CF5" w:rsidP="00092A1A">
            <w:pPr>
              <w:pStyle w:val="BodyText1"/>
              <w:jc w:val="center"/>
            </w:pPr>
            <w:r>
              <w:t>Internet Browser</w:t>
            </w:r>
          </w:p>
        </w:tc>
      </w:tr>
      <w:tr w:rsidR="00010CF5" w14:paraId="1EA3D5AC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5C5596" w14:textId="59CB1357" w:rsidR="00010CF5" w:rsidRDefault="00092A1A" w:rsidP="00010CF5">
            <w:pPr>
              <w:pStyle w:val="BodyText1"/>
            </w:pPr>
            <w:r>
              <w:t>File explorer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784C2C56" w14:textId="65A4B337" w:rsidR="00010CF5" w:rsidRDefault="00092A1A" w:rsidP="00010CF5">
            <w:pPr>
              <w:pStyle w:val="BodyText1"/>
            </w:pPr>
            <w:r>
              <w:t>Choose image to upload</w:t>
            </w:r>
            <w:r w:rsidR="007D2526">
              <w:t>, add to cart, apply voucher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1D4DDF13" w14:textId="3A2F60BE" w:rsidR="00010CF5" w:rsidRDefault="00092A1A" w:rsidP="00010CF5">
            <w:pPr>
              <w:pStyle w:val="BodyText1"/>
            </w:pPr>
            <w:r>
              <w:t>Integrated to windows 10 and 11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738AE2" w14:textId="77777777" w:rsidR="00010CF5" w:rsidRDefault="00010CF5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4322CF73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48EB99" w14:textId="509ED87A" w:rsidR="00092A1A" w:rsidRDefault="00092A1A" w:rsidP="00092A1A">
            <w:pPr>
              <w:pStyle w:val="BodyText1"/>
            </w:pPr>
            <w:r>
              <w:rPr>
                <w:color w:val="000000"/>
              </w:rPr>
              <w:lastRenderedPageBreak/>
              <w:t xml:space="preserve">Windows </w:t>
            </w:r>
            <w:r>
              <w:t>10</w:t>
            </w:r>
            <w:r>
              <w:rPr>
                <w:color w:val="000000"/>
              </w:rPr>
              <w:t>, 64 bit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1E830455" w14:textId="3C2E997E" w:rsidR="00092A1A" w:rsidRDefault="00092A1A" w:rsidP="00092A1A">
            <w:pPr>
              <w:pStyle w:val="BodyText1"/>
            </w:pPr>
            <w:r>
              <w:t>Open browsers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2349E9C0" w14:textId="781E1E0B" w:rsidR="00092A1A" w:rsidRDefault="00092A1A" w:rsidP="00092A1A">
            <w:pPr>
              <w:pStyle w:val="BodyText1"/>
            </w:pPr>
            <w:r>
              <w:t>10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93F6B" w14:textId="77777777" w:rsidR="00092A1A" w:rsidRDefault="00092A1A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6960A068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7D57FA" w14:textId="27055AFA" w:rsidR="00092A1A" w:rsidRDefault="00092A1A" w:rsidP="00092A1A">
            <w:pPr>
              <w:pStyle w:val="BodyText1"/>
            </w:pPr>
            <w:r>
              <w:rPr>
                <w:color w:val="000000"/>
              </w:rPr>
              <w:t xml:space="preserve">Windows </w:t>
            </w:r>
            <w:r>
              <w:t>11, 64 bit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48A4EC8F" w14:textId="1FA2A0EC" w:rsidR="00092A1A" w:rsidRDefault="00092A1A" w:rsidP="00092A1A">
            <w:pPr>
              <w:pStyle w:val="BodyText1"/>
            </w:pPr>
            <w:r>
              <w:t>Open browsers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7A140283" w14:textId="66C6806E" w:rsidR="00092A1A" w:rsidRDefault="00092A1A" w:rsidP="00092A1A">
            <w:pPr>
              <w:pStyle w:val="BodyText1"/>
            </w:pPr>
            <w:r>
              <w:t>11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15040" w14:textId="77777777" w:rsidR="00092A1A" w:rsidRDefault="00092A1A" w:rsidP="00092A1A">
            <w:pPr>
              <w:pStyle w:val="BodyText1"/>
              <w:jc w:val="center"/>
            </w:pPr>
            <w:r>
              <w:t>Operating System</w:t>
            </w:r>
          </w:p>
        </w:tc>
      </w:tr>
      <w:tr w:rsidR="00092A1A" w14:paraId="1CBC7190" w14:textId="77777777" w:rsidTr="00092A1A">
        <w:trPr>
          <w:cantSplit/>
        </w:trPr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F6AB0B" w14:textId="636A9498" w:rsidR="00092A1A" w:rsidRDefault="00092A1A" w:rsidP="00092A1A">
            <w:pPr>
              <w:pStyle w:val="BodyText1"/>
            </w:pPr>
            <w:r>
              <w:t>Gmail (Facebook)</w:t>
            </w:r>
          </w:p>
        </w:tc>
        <w:tc>
          <w:tcPr>
            <w:tcW w:w="2977" w:type="dxa"/>
            <w:tcBorders>
              <w:top w:val="single" w:sz="6" w:space="0" w:color="000000"/>
              <w:bottom w:val="single" w:sz="6" w:space="0" w:color="000000"/>
            </w:tcBorders>
          </w:tcPr>
          <w:p w14:paraId="240CA91A" w14:textId="25C6147E" w:rsidR="00092A1A" w:rsidRDefault="00092A1A" w:rsidP="00092A1A">
            <w:pPr>
              <w:pStyle w:val="BodyText1"/>
            </w:pPr>
            <w:r>
              <w:t>Latest of Gmail (Facebook)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</w:tcPr>
          <w:p w14:paraId="14C017B3" w14:textId="08760407" w:rsidR="00092A1A" w:rsidRDefault="00092A1A" w:rsidP="00092A1A">
            <w:pPr>
              <w:pStyle w:val="BodyText1"/>
            </w:pPr>
            <w:r>
              <w:t>Connect and verify email to Log-in, Sign-in Shoes Purchasion website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9EBEB" w14:textId="32832B16" w:rsidR="00092A1A" w:rsidRDefault="00092A1A" w:rsidP="00092A1A">
            <w:pPr>
              <w:pStyle w:val="BodyText1"/>
              <w:jc w:val="center"/>
            </w:pPr>
            <w:r>
              <w:t>Email client software</w:t>
            </w:r>
          </w:p>
        </w:tc>
      </w:tr>
    </w:tbl>
    <w:p w14:paraId="045D56F7" w14:textId="77777777" w:rsidR="00435FBC" w:rsidRDefault="00435FBC">
      <w:pPr>
        <w:pStyle w:val="BodyText"/>
      </w:pPr>
    </w:p>
    <w:p w14:paraId="0BDDF74F" w14:textId="77777777" w:rsidR="00435FBC" w:rsidRDefault="00435FBC">
      <w:pPr>
        <w:pStyle w:val="Heading2"/>
      </w:pPr>
      <w:bookmarkStart w:id="21" w:name="_Toc420879985"/>
      <w:r>
        <w:t>Productivity and Support Tools</w:t>
      </w:r>
      <w:bookmarkEnd w:id="18"/>
      <w:bookmarkEnd w:id="19"/>
      <w:bookmarkEnd w:id="21"/>
    </w:p>
    <w:p w14:paraId="1060C96E" w14:textId="2BBED612" w:rsidR="00435FBC" w:rsidRDefault="00435FBC" w:rsidP="00105957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0D4DF97F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6C1C334F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0E9604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64203486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428BEE9E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435FBC" w14:paraId="6D0AE0F8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69254D" w14:textId="77777777" w:rsidR="00435FBC" w:rsidRDefault="00435FBC">
            <w:pPr>
              <w:pStyle w:val="BodyText1"/>
            </w:pPr>
            <w:r>
              <w:t>Defect Tracking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73C8BC3B" w14:textId="77777777" w:rsidR="00435FBC" w:rsidRDefault="00010CF5">
            <w:pPr>
              <w:pStyle w:val="BodyText1"/>
              <w:jc w:val="center"/>
            </w:pPr>
            <w:r>
              <w:t>MS Excel 2010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6EA2BA6" w14:textId="77777777" w:rsidR="00435FBC" w:rsidRDefault="00010CF5">
            <w:pPr>
              <w:pStyle w:val="BodyText1"/>
              <w:jc w:val="center"/>
            </w:pPr>
            <w:r>
              <w:t>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98834" w14:textId="77777777" w:rsidR="00435FBC" w:rsidRDefault="00010CF5">
            <w:pPr>
              <w:pStyle w:val="BodyText1"/>
              <w:jc w:val="center"/>
            </w:pPr>
            <w:r>
              <w:t>2010</w:t>
            </w:r>
          </w:p>
        </w:tc>
      </w:tr>
      <w:tr w:rsidR="00105957" w14:paraId="15A5E1D7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A69C08" w14:textId="46D1EF7E" w:rsidR="00105957" w:rsidRDefault="00105957">
            <w:pPr>
              <w:pStyle w:val="BodyText1"/>
            </w:pPr>
            <w:r>
              <w:t>Test plans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BBC9049" w14:textId="65273A57" w:rsidR="00105957" w:rsidRDefault="00105957">
            <w:pPr>
              <w:pStyle w:val="BodyText1"/>
              <w:jc w:val="center"/>
            </w:pPr>
            <w:r>
              <w:t>Google docs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2BF80EE5" w14:textId="1B0F37DA" w:rsidR="00105957" w:rsidRDefault="00105957">
            <w:pPr>
              <w:pStyle w:val="BodyText1"/>
              <w:jc w:val="center"/>
            </w:pPr>
            <w:r>
              <w:t>Google LLC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6040E1" w14:textId="740B8970" w:rsidR="00105957" w:rsidRDefault="00105957">
            <w:pPr>
              <w:pStyle w:val="BodyText1"/>
              <w:jc w:val="center"/>
            </w:pPr>
            <w:r>
              <w:t>2022</w:t>
            </w:r>
          </w:p>
        </w:tc>
      </w:tr>
    </w:tbl>
    <w:p w14:paraId="55657F21" w14:textId="77777777" w:rsidR="00435FBC" w:rsidRDefault="00435FBC">
      <w:pPr>
        <w:pStyle w:val="Heading1"/>
      </w:pPr>
      <w:bookmarkStart w:id="22" w:name="_Toc314978543"/>
      <w:bookmarkStart w:id="23" w:name="_Toc324843646"/>
      <w:bookmarkStart w:id="24" w:name="_Toc324851953"/>
      <w:bookmarkStart w:id="25" w:name="_Toc324915536"/>
      <w:bookmarkStart w:id="26" w:name="_Toc433104457"/>
      <w:bookmarkStart w:id="27" w:name="_Ref524433573"/>
      <w:bookmarkStart w:id="28" w:name="_Ref524434117"/>
      <w:bookmarkStart w:id="29" w:name="_Toc420879986"/>
      <w:r>
        <w:t>Responsibilities, Staffing, and Training Needs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31CB0AB4" w14:textId="77777777" w:rsidR="00435FBC" w:rsidRDefault="00435FBC">
      <w:pPr>
        <w:pStyle w:val="Heading2"/>
      </w:pPr>
      <w:bookmarkStart w:id="30" w:name="_Toc417790805"/>
      <w:bookmarkStart w:id="31" w:name="_Toc433104458"/>
      <w:bookmarkStart w:id="32" w:name="_Toc420879987"/>
      <w:r>
        <w:t>People and Roles</w:t>
      </w:r>
      <w:bookmarkEnd w:id="30"/>
      <w:bookmarkEnd w:id="31"/>
      <w:bookmarkEnd w:id="32"/>
    </w:p>
    <w:p w14:paraId="52FA74A7" w14:textId="4420FEA8" w:rsidR="00435FBC" w:rsidRDefault="00435FBC" w:rsidP="00105957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33518B0B" w14:textId="77777777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7EE16E36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  <w:p w14:paraId="34B6C8F8" w14:textId="77777777" w:rsidR="00C03594" w:rsidRPr="00C03594" w:rsidRDefault="00C03594" w:rsidP="00C03594">
            <w:pPr>
              <w:rPr>
                <w:lang w:val="en-GB"/>
              </w:rPr>
            </w:pPr>
          </w:p>
          <w:p w14:paraId="6D5A112B" w14:textId="294E1CE2" w:rsidR="00C03594" w:rsidRPr="00C03594" w:rsidRDefault="00C03594" w:rsidP="00C03594">
            <w:pPr>
              <w:rPr>
                <w:lang w:val="en-GB"/>
              </w:rPr>
            </w:pPr>
          </w:p>
        </w:tc>
      </w:tr>
      <w:tr w:rsidR="00435FBC" w14:paraId="3424CA6A" w14:textId="77777777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A4FF88A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8FEB447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6E56E214" w14:textId="77777777" w:rsidR="00435FBC" w:rsidRDefault="00435FBC">
            <w:pPr>
              <w:pStyle w:val="BodyText1"/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(number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62C14C0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78DC2E1B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14FC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FBE2C" w14:textId="552100BB" w:rsidR="00435FBC" w:rsidRDefault="00105957">
            <w:pPr>
              <w:pStyle w:val="BodyText1"/>
            </w:pPr>
            <w:r>
              <w:t>Vo Van Hoang - 20127028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F616D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3D4948FD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3F81D78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7337044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20ACF423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261EA76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0109C9B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6F8CC932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070F8133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3F25AA39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1E1C4EF" w14:textId="40D63A4A" w:rsidR="00435FBC" w:rsidRDefault="00105957">
            <w:pPr>
              <w:pStyle w:val="BodyText1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6993AE0" wp14:editId="0F7AA013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1590040</wp:posOffset>
                      </wp:positionV>
                      <wp:extent cx="15335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7B811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125.2pt" to="114.7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435FBC"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F1D7" w14:textId="39AE32CD" w:rsidR="00435FBC" w:rsidRDefault="00105957">
            <w:pPr>
              <w:pStyle w:val="BodyText1"/>
            </w:pPr>
            <w:r>
              <w:t>Nguyen Duc Minh - 20127049</w:t>
            </w:r>
          </w:p>
          <w:p w14:paraId="6ADFA887" w14:textId="56359671" w:rsidR="00105957" w:rsidRDefault="00105957">
            <w:pPr>
              <w:pStyle w:val="BodyText1"/>
            </w:pPr>
            <w:r>
              <w:t>Ngo Van Trung Nguyen – 20127054</w:t>
            </w:r>
          </w:p>
          <w:p w14:paraId="2F3E0049" w14:textId="7D6CB264" w:rsidR="00105957" w:rsidRDefault="00105957">
            <w:pPr>
              <w:pStyle w:val="BodyText1"/>
            </w:pPr>
            <w:r>
              <w:t>Nguyen Minh Tuan – 20127092</w:t>
            </w:r>
          </w:p>
          <w:p w14:paraId="3E2D0DEF" w14:textId="2026966A" w:rsidR="00105957" w:rsidRDefault="00105957">
            <w:pPr>
              <w:pStyle w:val="BodyText1"/>
            </w:pPr>
            <w:r>
              <w:t>Vo Van Hoang - 20127028</w:t>
            </w:r>
          </w:p>
          <w:p w14:paraId="3D4CD9DE" w14:textId="3C421470" w:rsidR="00105957" w:rsidRDefault="00105957">
            <w:pPr>
              <w:pStyle w:val="BodyText1"/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F9B5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18CE695A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41AC57F2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0BB6A5E0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7906365F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7E60DCF5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analyze and recover from test failures</w:t>
            </w:r>
          </w:p>
          <w:p w14:paraId="6509AC58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2A91510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2905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27643" w14:textId="4660E529" w:rsidR="00435FBC" w:rsidRDefault="00105957">
            <w:pPr>
              <w:pStyle w:val="BodyText1"/>
            </w:pPr>
            <w:r>
              <w:t>Vo Van Hoang - 20127028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D331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6585B306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531DE2C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75251486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23DDD581" w14:textId="77777777" w:rsidR="00435FBC" w:rsidRDefault="00435FBC">
      <w:pPr>
        <w:pStyle w:val="BodyText"/>
      </w:pPr>
    </w:p>
    <w:bookmarkEnd w:id="20"/>
    <w:p w14:paraId="1054818B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7BBDB" w14:textId="77777777" w:rsidR="000F2DFA" w:rsidRDefault="000F2DFA">
      <w:pPr>
        <w:spacing w:line="240" w:lineRule="auto"/>
      </w:pPr>
      <w:r>
        <w:separator/>
      </w:r>
    </w:p>
  </w:endnote>
  <w:endnote w:type="continuationSeparator" w:id="0">
    <w:p w14:paraId="0EBBC838" w14:textId="77777777" w:rsidR="000F2DFA" w:rsidRDefault="000F2D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A5DB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41C24F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724DF1A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D1CE0C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DAB046" w14:textId="51EBBFAA" w:rsidR="006A4C36" w:rsidRDefault="006A4C36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</w:t>
            </w:r>
            <w:r w:rsidR="00C03594">
              <w:t>SHOES PURCHASION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252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A94878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333D114D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60A9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E448D" w14:textId="77777777" w:rsidR="000F2DFA" w:rsidRDefault="000F2DFA">
      <w:pPr>
        <w:spacing w:line="240" w:lineRule="auto"/>
      </w:pPr>
      <w:r>
        <w:separator/>
      </w:r>
    </w:p>
  </w:footnote>
  <w:footnote w:type="continuationSeparator" w:id="0">
    <w:p w14:paraId="08130EC6" w14:textId="77777777" w:rsidR="000F2DFA" w:rsidRDefault="000F2D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5DF1" w14:textId="77777777" w:rsidR="006A4C36" w:rsidRDefault="006A4C36">
    <w:pPr>
      <w:rPr>
        <w:sz w:val="24"/>
      </w:rPr>
    </w:pPr>
  </w:p>
  <w:p w14:paraId="617A99BA" w14:textId="77777777" w:rsidR="006A4C36" w:rsidRDefault="006A4C36">
    <w:pPr>
      <w:pBdr>
        <w:top w:val="single" w:sz="6" w:space="1" w:color="auto"/>
      </w:pBdr>
      <w:rPr>
        <w:sz w:val="24"/>
      </w:rPr>
    </w:pPr>
  </w:p>
  <w:p w14:paraId="376850BC" w14:textId="46FAB9AC" w:rsidR="006A4C36" w:rsidRDefault="006A4C3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 w:rsidR="00C869F0">
      <w:rPr>
        <w:rFonts w:ascii="Arial" w:hAnsi="Arial"/>
        <w:b/>
        <w:sz w:val="36"/>
      </w:rPr>
      <w:t>GROUP03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7EDFFCF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407B74ED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020E72C8" w14:textId="77777777">
      <w:tc>
        <w:tcPr>
          <w:tcW w:w="6379" w:type="dxa"/>
        </w:tcPr>
        <w:p w14:paraId="3219D395" w14:textId="77777777" w:rsidR="006A4C36" w:rsidRDefault="00000000">
          <w:fldSimple w:instr=" SUBJECT  \* MERGEFORMAT ">
            <w:r w:rsidR="006A4C36">
              <w:t>&lt;Project Name&gt;</w:t>
            </w:r>
          </w:fldSimple>
        </w:p>
      </w:tc>
      <w:tc>
        <w:tcPr>
          <w:tcW w:w="3179" w:type="dxa"/>
        </w:tcPr>
        <w:p w14:paraId="23D6C9F5" w14:textId="2E24DA03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105957">
            <w:t>1</w:t>
          </w:r>
          <w:r>
            <w:t>&gt;</w:t>
          </w:r>
        </w:p>
      </w:tc>
    </w:tr>
    <w:tr w:rsidR="006A4C36" w14:paraId="5F0C60ED" w14:textId="77777777">
      <w:tc>
        <w:tcPr>
          <w:tcW w:w="6379" w:type="dxa"/>
        </w:tcPr>
        <w:p w14:paraId="7F560DA9" w14:textId="77777777" w:rsidR="006A4C36" w:rsidRDefault="00000000">
          <w:fldSimple w:instr=" TITLE  \* MERGEFORMAT ">
            <w:r w:rsidR="006A4C36">
              <w:t>&lt;Iteration/ Master&gt; Test Plan</w:t>
            </w:r>
          </w:fldSimple>
        </w:p>
      </w:tc>
      <w:tc>
        <w:tcPr>
          <w:tcW w:w="3179" w:type="dxa"/>
        </w:tcPr>
        <w:p w14:paraId="235716A4" w14:textId="0A830D76" w:rsidR="006A4C36" w:rsidRDefault="006A4C36">
          <w:r>
            <w:t xml:space="preserve">  Date:  &lt;</w:t>
          </w:r>
          <w:r w:rsidR="00105957">
            <w:t>30</w:t>
          </w:r>
          <w:r>
            <w:t>/</w:t>
          </w:r>
          <w:r w:rsidR="00C03594">
            <w:t>12</w:t>
          </w:r>
          <w:r>
            <w:t>/</w:t>
          </w:r>
          <w:r w:rsidR="00C03594">
            <w:t>2022</w:t>
          </w:r>
          <w:r>
            <w:t>&gt;</w:t>
          </w:r>
        </w:p>
      </w:tc>
    </w:tr>
    <w:tr w:rsidR="006A4C36" w14:paraId="0F35FA32" w14:textId="77777777">
      <w:tc>
        <w:tcPr>
          <w:tcW w:w="9558" w:type="dxa"/>
          <w:gridSpan w:val="2"/>
        </w:tcPr>
        <w:p w14:paraId="78EF4BA5" w14:textId="77777777" w:rsidR="006A4C36" w:rsidRDefault="006A4C36">
          <w:r>
            <w:t>&lt;document identifier&gt;</w:t>
          </w:r>
        </w:p>
      </w:tc>
    </w:tr>
  </w:tbl>
  <w:p w14:paraId="24CC1061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96CF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0E3107"/>
    <w:multiLevelType w:val="hybridMultilevel"/>
    <w:tmpl w:val="519EAB1A"/>
    <w:lvl w:ilvl="0" w:tplc="04090001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8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9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4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54BC0"/>
    <w:multiLevelType w:val="hybridMultilevel"/>
    <w:tmpl w:val="C41A8B22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16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9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8BA3304"/>
    <w:multiLevelType w:val="hybridMultilevel"/>
    <w:tmpl w:val="D0B09DEA"/>
    <w:lvl w:ilvl="0" w:tplc="ACE8CBF6">
      <w:start w:val="27"/>
      <w:numFmt w:val="bullet"/>
      <w:lvlText w:val="-"/>
      <w:lvlJc w:val="left"/>
      <w:pPr>
        <w:ind w:left="11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3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69BD440B"/>
    <w:multiLevelType w:val="hybridMultilevel"/>
    <w:tmpl w:val="1098D9CA"/>
    <w:lvl w:ilvl="0" w:tplc="ACE8CBF6">
      <w:start w:val="27"/>
      <w:numFmt w:val="bullet"/>
      <w:lvlText w:val="-"/>
      <w:lvlJc w:val="left"/>
      <w:pPr>
        <w:ind w:left="7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6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503768">
    <w:abstractNumId w:val="0"/>
  </w:num>
  <w:num w:numId="2" w16cid:durableId="2128117673">
    <w:abstractNumId w:val="0"/>
  </w:num>
  <w:num w:numId="3" w16cid:durableId="1592467605">
    <w:abstractNumId w:val="0"/>
  </w:num>
  <w:num w:numId="4" w16cid:durableId="381439451">
    <w:abstractNumId w:val="0"/>
  </w:num>
  <w:num w:numId="5" w16cid:durableId="752705418">
    <w:abstractNumId w:val="0"/>
  </w:num>
  <w:num w:numId="6" w16cid:durableId="2110390885">
    <w:abstractNumId w:val="10"/>
  </w:num>
  <w:num w:numId="7" w16cid:durableId="549653108">
    <w:abstractNumId w:val="6"/>
  </w:num>
  <w:num w:numId="8" w16cid:durableId="234433904">
    <w:abstractNumId w:val="31"/>
  </w:num>
  <w:num w:numId="9" w16cid:durableId="1082528009">
    <w:abstractNumId w:val="27"/>
  </w:num>
  <w:num w:numId="10" w16cid:durableId="936905323">
    <w:abstractNumId w:val="5"/>
  </w:num>
  <w:num w:numId="11" w16cid:durableId="1817143595">
    <w:abstractNumId w:val="11"/>
  </w:num>
  <w:num w:numId="12" w16cid:durableId="286275451">
    <w:abstractNumId w:val="30"/>
  </w:num>
  <w:num w:numId="13" w16cid:durableId="1794980718">
    <w:abstractNumId w:val="13"/>
  </w:num>
  <w:num w:numId="14" w16cid:durableId="1765804703">
    <w:abstractNumId w:val="19"/>
  </w:num>
  <w:num w:numId="15" w16cid:durableId="1723678643">
    <w:abstractNumId w:val="24"/>
  </w:num>
  <w:num w:numId="16" w16cid:durableId="549266477">
    <w:abstractNumId w:val="2"/>
  </w:num>
  <w:num w:numId="17" w16cid:durableId="271983234">
    <w:abstractNumId w:val="22"/>
  </w:num>
  <w:num w:numId="18" w16cid:durableId="1964772414">
    <w:abstractNumId w:val="26"/>
  </w:num>
  <w:num w:numId="19" w16cid:durableId="295793479">
    <w:abstractNumId w:val="14"/>
  </w:num>
  <w:num w:numId="20" w16cid:durableId="1780029249">
    <w:abstractNumId w:val="28"/>
  </w:num>
  <w:num w:numId="21" w16cid:durableId="1064255352">
    <w:abstractNumId w:val="9"/>
  </w:num>
  <w:num w:numId="22" w16cid:durableId="1674987727">
    <w:abstractNumId w:val="21"/>
  </w:num>
  <w:num w:numId="23" w16cid:durableId="681469812">
    <w:abstractNumId w:val="16"/>
  </w:num>
  <w:num w:numId="24" w16cid:durableId="1146895557">
    <w:abstractNumId w:val="8"/>
  </w:num>
  <w:num w:numId="25" w16cid:durableId="511797200">
    <w:abstractNumId w:val="18"/>
  </w:num>
  <w:num w:numId="26" w16cid:durableId="727460626">
    <w:abstractNumId w:val="29"/>
  </w:num>
  <w:num w:numId="27" w16cid:durableId="213810432">
    <w:abstractNumId w:val="12"/>
  </w:num>
  <w:num w:numId="28" w16cid:durableId="385448529">
    <w:abstractNumId w:val="23"/>
  </w:num>
  <w:num w:numId="29" w16cid:durableId="934947965">
    <w:abstractNumId w:val="1"/>
  </w:num>
  <w:num w:numId="30" w16cid:durableId="1550072346">
    <w:abstractNumId w:val="4"/>
  </w:num>
  <w:num w:numId="31" w16cid:durableId="1835106030">
    <w:abstractNumId w:val="3"/>
  </w:num>
  <w:num w:numId="32" w16cid:durableId="1257983109">
    <w:abstractNumId w:val="17"/>
  </w:num>
  <w:num w:numId="33" w16cid:durableId="935558454">
    <w:abstractNumId w:val="25"/>
  </w:num>
  <w:num w:numId="34" w16cid:durableId="1530951633">
    <w:abstractNumId w:val="20"/>
  </w:num>
  <w:num w:numId="35" w16cid:durableId="1533417996">
    <w:abstractNumId w:val="15"/>
  </w:num>
  <w:num w:numId="36" w16cid:durableId="1981837887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NZ" w:vendorID="64" w:dllVersion="6" w:nlCheck="1" w:checkStyle="1"/>
  <w:activeWritingStyle w:appName="MSWord" w:lang="en-US" w:vendorID="8" w:dllVersion="513" w:checkStyle="1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10CF5"/>
    <w:rsid w:val="000475B6"/>
    <w:rsid w:val="00092A1A"/>
    <w:rsid w:val="000F2DFA"/>
    <w:rsid w:val="00105957"/>
    <w:rsid w:val="00106257"/>
    <w:rsid w:val="0019731F"/>
    <w:rsid w:val="00277A5D"/>
    <w:rsid w:val="00336656"/>
    <w:rsid w:val="00435FBC"/>
    <w:rsid w:val="00466C6B"/>
    <w:rsid w:val="00484C70"/>
    <w:rsid w:val="004D68EC"/>
    <w:rsid w:val="004E597B"/>
    <w:rsid w:val="00531117"/>
    <w:rsid w:val="00644C52"/>
    <w:rsid w:val="006A4C36"/>
    <w:rsid w:val="0072543B"/>
    <w:rsid w:val="007A1DF3"/>
    <w:rsid w:val="007D2526"/>
    <w:rsid w:val="008601B2"/>
    <w:rsid w:val="00877957"/>
    <w:rsid w:val="009F4768"/>
    <w:rsid w:val="00A3164F"/>
    <w:rsid w:val="00B4127B"/>
    <w:rsid w:val="00C03594"/>
    <w:rsid w:val="00C869F0"/>
    <w:rsid w:val="00D62349"/>
    <w:rsid w:val="00DA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05ADC"/>
  <w15:docId w15:val="{D240B64E-8677-4100-AD62-05274D27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103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&lt;Iteration/ Master&gt; Test Plan</vt:lpstr>
    </vt:vector>
  </TitlesOfParts>
  <Company>&lt;Company Name&gt;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vovanhoang19022002@gmail.com</cp:lastModifiedBy>
  <cp:revision>10</cp:revision>
  <cp:lastPrinted>2001-09-06T16:54:00Z</cp:lastPrinted>
  <dcterms:created xsi:type="dcterms:W3CDTF">2015-05-28T10:29:00Z</dcterms:created>
  <dcterms:modified xsi:type="dcterms:W3CDTF">2022-12-30T09:35:00Z</dcterms:modified>
</cp:coreProperties>
</file>